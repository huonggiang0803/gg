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3266" w14:textId="77777777" w:rsidR="00362A73" w:rsidRDefault="00CC5305" w:rsidP="00362A73">
      <w:pPr>
        <w:pStyle w:val="Tiu"/>
      </w:pPr>
      <w:sdt>
        <w:sdtPr>
          <w:alias w:val="Fax:"/>
          <w:tag w:val="Fax:"/>
          <w:id w:val="963542236"/>
          <w:placeholder>
            <w:docPart w:val="083C71CDC5D14A3EAB2E3B02F1E1677E"/>
          </w:placeholder>
          <w:temporary/>
          <w:showingPlcHdr/>
          <w15:appearance w15:val="hidden"/>
        </w:sdtPr>
        <w:sdtEndPr/>
        <w:sdtContent>
          <w:r w:rsidR="00362A73" w:rsidRPr="00F670DA">
            <w:rPr>
              <w:lang w:val="vi-VN" w:bidi="vi-VN"/>
            </w:rPr>
            <w:t>Fax</w:t>
          </w:r>
        </w:sdtContent>
      </w:sdt>
      <w:r w:rsidR="00362A73" w:rsidRPr="00F670DA">
        <w:rPr>
          <w:lang w:val="vi-VN" w:bidi="vi-VN"/>
        </w:rPr>
        <w:t xml:space="preserve"> </w:t>
      </w:r>
    </w:p>
    <w:tbl>
      <w:tblPr>
        <w:tblW w:w="4984" w:type="pct"/>
        <w:tblBorders>
          <w:bottom w:val="single" w:sz="8" w:space="0" w:color="auto"/>
          <w:insideH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Bảng thông tin biểu mẫu fax - bảng đầu tiên có Fax, Điện thoại và Chủ đề cho Đến và Từ. Bảng thứ hai có số trang"/>
      </w:tblPr>
      <w:tblGrid>
        <w:gridCol w:w="1559"/>
        <w:gridCol w:w="3480"/>
        <w:gridCol w:w="1340"/>
        <w:gridCol w:w="3695"/>
      </w:tblGrid>
      <w:tr w:rsidR="00362A73" w:rsidRPr="009E5AB2" w14:paraId="5B3AFB95" w14:textId="77777777" w:rsidTr="00A56679">
        <w:trPr>
          <w:trHeight w:val="580"/>
        </w:trPr>
        <w:tc>
          <w:tcPr>
            <w:tcW w:w="774" w:type="pct"/>
          </w:tcPr>
          <w:p w14:paraId="41A14AA5" w14:textId="77777777" w:rsidR="00362A73" w:rsidRPr="009E5AB2" w:rsidRDefault="00CC5305" w:rsidP="007D0ED9">
            <w:pPr>
              <w:pStyle w:val="Thngtinlinh"/>
              <w:rPr>
                <w:b/>
              </w:rPr>
            </w:pPr>
            <w:sdt>
              <w:sdtPr>
                <w:rPr>
                  <w:b/>
                </w:rPr>
                <w:alias w:val="Người nhận:"/>
                <w:tag w:val="Người nhận:"/>
                <w:id w:val="1812048050"/>
                <w:placeholder>
                  <w:docPart w:val="D3751CF4E6424ECF9D8B54EBA645222C"/>
                </w:placeholder>
                <w:temporary/>
                <w:showingPlcHdr/>
                <w15:appearance w15:val="hidden"/>
              </w:sdtPr>
              <w:sdtEndPr/>
              <w:sdtContent>
                <w:r w:rsidR="00362A73" w:rsidRPr="009E5AB2">
                  <w:rPr>
                    <w:b/>
                    <w:lang w:val="vi-VN" w:bidi="vi-VN"/>
                  </w:rPr>
                  <w:t>Người nhận:</w:t>
                </w:r>
              </w:sdtContent>
            </w:sdt>
          </w:p>
        </w:tc>
        <w:tc>
          <w:tcPr>
            <w:tcW w:w="1727" w:type="pct"/>
          </w:tcPr>
          <w:p w14:paraId="63B982BE" w14:textId="55D96C5E" w:rsidR="00362A73" w:rsidRPr="009E5AB2" w:rsidRDefault="000356DB" w:rsidP="007D0ED9">
            <w:pPr>
              <w:pStyle w:val="Thngtinlinh"/>
            </w:pPr>
            <w:r>
              <w:t>Trần Lệ Thủy</w:t>
            </w:r>
          </w:p>
        </w:tc>
        <w:sdt>
          <w:sdtPr>
            <w:rPr>
              <w:b/>
            </w:rPr>
            <w:alias w:val="Từ:"/>
            <w:tag w:val="Người gửi:"/>
            <w:id w:val="1246915970"/>
            <w:placeholder>
              <w:docPart w:val="8E368013C4984C22AC4EE09622E0F9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5" w:type="pct"/>
              </w:tcPr>
              <w:p w14:paraId="5ED994F4" w14:textId="77777777" w:rsidR="00362A73" w:rsidRPr="009E5AB2" w:rsidRDefault="00362A73" w:rsidP="007D0ED9">
                <w:pPr>
                  <w:pStyle w:val="Thngtinlinh"/>
                  <w:rPr>
                    <w:b/>
                  </w:rPr>
                </w:pPr>
                <w:r w:rsidRPr="009E5AB2">
                  <w:rPr>
                    <w:b/>
                    <w:lang w:val="vi-VN" w:bidi="vi-VN"/>
                  </w:rPr>
                  <w:t>Người gửi:</w:t>
                </w:r>
              </w:p>
            </w:tc>
          </w:sdtContent>
        </w:sdt>
        <w:tc>
          <w:tcPr>
            <w:tcW w:w="1834" w:type="pct"/>
          </w:tcPr>
          <w:p w14:paraId="5C343DFD" w14:textId="190AF0C6" w:rsidR="00362A73" w:rsidRPr="009E5AB2" w:rsidRDefault="000356DB" w:rsidP="007D0ED9">
            <w:pPr>
              <w:pStyle w:val="Thngtinlinh"/>
            </w:pPr>
            <w:r>
              <w:t>Nuyễn Thị Khánh Ly</w:t>
            </w:r>
          </w:p>
        </w:tc>
      </w:tr>
      <w:tr w:rsidR="00362A73" w:rsidRPr="009E5AB2" w14:paraId="44171E6A" w14:textId="77777777" w:rsidTr="00A56679">
        <w:trPr>
          <w:trHeight w:val="580"/>
        </w:trPr>
        <w:tc>
          <w:tcPr>
            <w:tcW w:w="774" w:type="pct"/>
          </w:tcPr>
          <w:p w14:paraId="00D279D2" w14:textId="77777777" w:rsidR="00362A73" w:rsidRPr="009E5AB2" w:rsidRDefault="00CC5305" w:rsidP="007D0ED9">
            <w:pPr>
              <w:pStyle w:val="Thngtinlinh"/>
              <w:rPr>
                <w:b/>
              </w:rPr>
            </w:pPr>
            <w:sdt>
              <w:sdtPr>
                <w:rPr>
                  <w:b/>
                </w:rPr>
                <w:alias w:val="Fax:"/>
                <w:tag w:val="Fax:"/>
                <w:id w:val="-188219222"/>
                <w:placeholder>
                  <w:docPart w:val="F305439840A74D6FBA3CC144D1ABF72E"/>
                </w:placeholder>
                <w:temporary/>
                <w:showingPlcHdr/>
                <w15:appearance w15:val="hidden"/>
              </w:sdtPr>
              <w:sdtEndPr/>
              <w:sdtContent>
                <w:r w:rsidR="00362A73" w:rsidRPr="009E5AB2">
                  <w:rPr>
                    <w:b/>
                    <w:lang w:val="vi-VN" w:bidi="vi-VN"/>
                  </w:rPr>
                  <w:t>Fax:</w:t>
                </w:r>
              </w:sdtContent>
            </w:sdt>
          </w:p>
        </w:tc>
        <w:tc>
          <w:tcPr>
            <w:tcW w:w="1727" w:type="pct"/>
          </w:tcPr>
          <w:p w14:paraId="259815FA" w14:textId="144C7438" w:rsidR="00362A73" w:rsidRPr="009E5AB2" w:rsidRDefault="000356DB" w:rsidP="007D0ED9">
            <w:pPr>
              <w:pStyle w:val="Thngtinlinh"/>
            </w:pPr>
            <w:r>
              <w:t>023142023</w:t>
            </w:r>
          </w:p>
        </w:tc>
        <w:tc>
          <w:tcPr>
            <w:tcW w:w="665" w:type="pct"/>
          </w:tcPr>
          <w:p w14:paraId="568FE37F" w14:textId="77777777" w:rsidR="00362A73" w:rsidRPr="009E5AB2" w:rsidRDefault="00CC5305" w:rsidP="007D0ED9">
            <w:pPr>
              <w:pStyle w:val="Thngtinlinh"/>
              <w:rPr>
                <w:b/>
              </w:rPr>
            </w:pPr>
            <w:sdt>
              <w:sdtPr>
                <w:rPr>
                  <w:b/>
                </w:rPr>
                <w:alias w:val="Fax:"/>
                <w:tag w:val="Fax:"/>
                <w:id w:val="-20012901"/>
                <w:placeholder>
                  <w:docPart w:val="59B06A116E5E4715B4D6D03EA56C9D2D"/>
                </w:placeholder>
                <w:temporary/>
                <w:showingPlcHdr/>
                <w15:appearance w15:val="hidden"/>
              </w:sdtPr>
              <w:sdtEndPr/>
              <w:sdtContent>
                <w:r w:rsidR="00362A73" w:rsidRPr="009E5AB2">
                  <w:rPr>
                    <w:b/>
                    <w:lang w:val="vi-VN" w:bidi="vi-VN"/>
                  </w:rPr>
                  <w:t>Fax:</w:t>
                </w:r>
              </w:sdtContent>
            </w:sdt>
          </w:p>
        </w:tc>
        <w:tc>
          <w:tcPr>
            <w:tcW w:w="1834" w:type="pct"/>
          </w:tcPr>
          <w:p w14:paraId="69177602" w14:textId="573B71DE" w:rsidR="00362A73" w:rsidRPr="009E5AB2" w:rsidRDefault="000356DB" w:rsidP="007D0ED9">
            <w:pPr>
              <w:pStyle w:val="Thngtinlinh"/>
            </w:pPr>
            <w:r>
              <w:t>021354201</w:t>
            </w:r>
          </w:p>
        </w:tc>
      </w:tr>
      <w:tr w:rsidR="00362A73" w:rsidRPr="009E5AB2" w14:paraId="4B63D5F7" w14:textId="77777777" w:rsidTr="00A56679">
        <w:trPr>
          <w:trHeight w:val="580"/>
        </w:trPr>
        <w:tc>
          <w:tcPr>
            <w:tcW w:w="774" w:type="pct"/>
          </w:tcPr>
          <w:p w14:paraId="45F6B3BB" w14:textId="77777777" w:rsidR="00362A73" w:rsidRPr="009E5AB2" w:rsidRDefault="00CC5305" w:rsidP="007D0ED9">
            <w:pPr>
              <w:pStyle w:val="Thngtinlinh"/>
              <w:rPr>
                <w:b/>
              </w:rPr>
            </w:pPr>
            <w:sdt>
              <w:sdtPr>
                <w:rPr>
                  <w:b/>
                </w:rPr>
                <w:alias w:val="Điện thoại:"/>
                <w:tag w:val="Điện thoại:"/>
                <w:id w:val="-1100103391"/>
                <w:placeholder>
                  <w:docPart w:val="A0C1F9B939034D81A381F84CDA929841"/>
                </w:placeholder>
                <w:temporary/>
                <w:showingPlcHdr/>
                <w15:appearance w15:val="hidden"/>
              </w:sdtPr>
              <w:sdtEndPr/>
              <w:sdtContent>
                <w:r w:rsidR="00362A73" w:rsidRPr="009E5AB2">
                  <w:rPr>
                    <w:b/>
                    <w:lang w:val="vi-VN" w:bidi="vi-VN"/>
                  </w:rPr>
                  <w:t>Điện thoại:</w:t>
                </w:r>
              </w:sdtContent>
            </w:sdt>
          </w:p>
        </w:tc>
        <w:tc>
          <w:tcPr>
            <w:tcW w:w="1727" w:type="pct"/>
          </w:tcPr>
          <w:p w14:paraId="2459E401" w14:textId="5288503B" w:rsidR="00362A73" w:rsidRPr="009E5AB2" w:rsidRDefault="000356DB" w:rsidP="007D0ED9">
            <w:pPr>
              <w:pStyle w:val="Thngtinlinh"/>
            </w:pPr>
            <w:r>
              <w:t>086***231</w:t>
            </w:r>
          </w:p>
        </w:tc>
        <w:tc>
          <w:tcPr>
            <w:tcW w:w="665" w:type="pct"/>
          </w:tcPr>
          <w:p w14:paraId="278CB063" w14:textId="77777777" w:rsidR="00362A73" w:rsidRPr="009E5AB2" w:rsidRDefault="00CC5305" w:rsidP="007D0ED9">
            <w:pPr>
              <w:pStyle w:val="Thngtinlinh"/>
              <w:rPr>
                <w:b/>
              </w:rPr>
            </w:pPr>
            <w:sdt>
              <w:sdtPr>
                <w:rPr>
                  <w:b/>
                </w:rPr>
                <w:alias w:val="Điện thoại:"/>
                <w:tag w:val="Điện thoại:"/>
                <w:id w:val="-966650870"/>
                <w:placeholder>
                  <w:docPart w:val="2B956CE2BA164F2F9E2FC73D8DF9C893"/>
                </w:placeholder>
                <w:temporary/>
                <w:showingPlcHdr/>
                <w15:appearance w15:val="hidden"/>
              </w:sdtPr>
              <w:sdtEndPr/>
              <w:sdtContent>
                <w:r w:rsidR="00362A73" w:rsidRPr="009E5AB2">
                  <w:rPr>
                    <w:b/>
                    <w:lang w:val="vi-VN" w:bidi="vi-VN"/>
                  </w:rPr>
                  <w:t>Điện thoại:</w:t>
                </w:r>
              </w:sdtContent>
            </w:sdt>
          </w:p>
        </w:tc>
        <w:tc>
          <w:tcPr>
            <w:tcW w:w="1834" w:type="pct"/>
          </w:tcPr>
          <w:p w14:paraId="5B579E61" w14:textId="5105AE3E" w:rsidR="00362A73" w:rsidRPr="009E5AB2" w:rsidRDefault="000356DB" w:rsidP="007D0ED9">
            <w:pPr>
              <w:pStyle w:val="Thngtinlinh"/>
            </w:pPr>
            <w:r>
              <w:t>0776252786</w:t>
            </w:r>
          </w:p>
        </w:tc>
      </w:tr>
      <w:tr w:rsidR="00362A73" w:rsidRPr="009E5AB2" w14:paraId="54B4C06D" w14:textId="77777777" w:rsidTr="00A56679">
        <w:trPr>
          <w:trHeight w:val="580"/>
        </w:trPr>
        <w:tc>
          <w:tcPr>
            <w:tcW w:w="774" w:type="pct"/>
          </w:tcPr>
          <w:p w14:paraId="50143FB1" w14:textId="77777777" w:rsidR="00362A73" w:rsidRPr="009E5AB2" w:rsidRDefault="00CC5305" w:rsidP="007D0ED9">
            <w:pPr>
              <w:pStyle w:val="Thngtinlinh"/>
              <w:rPr>
                <w:b/>
              </w:rPr>
            </w:pPr>
            <w:sdt>
              <w:sdtPr>
                <w:rPr>
                  <w:b/>
                </w:rPr>
                <w:alias w:val="Số trang:"/>
                <w:tag w:val="Số trang:"/>
                <w:id w:val="612869731"/>
                <w:placeholder>
                  <w:docPart w:val="32F5C18A14AF4539A00DAD6AA4196CBF"/>
                </w:placeholder>
                <w:temporary/>
                <w:showingPlcHdr/>
                <w15:appearance w15:val="hidden"/>
              </w:sdtPr>
              <w:sdtEndPr/>
              <w:sdtContent>
                <w:r w:rsidR="00362A73" w:rsidRPr="009E5AB2">
                  <w:rPr>
                    <w:b/>
                    <w:lang w:val="vi-VN" w:bidi="vi-VN"/>
                  </w:rPr>
                  <w:t>Số trang:</w:t>
                </w:r>
              </w:sdtContent>
            </w:sdt>
          </w:p>
        </w:tc>
        <w:tc>
          <w:tcPr>
            <w:tcW w:w="1727" w:type="pct"/>
          </w:tcPr>
          <w:p w14:paraId="33DC56C6" w14:textId="19456F9A" w:rsidR="00362A73" w:rsidRPr="009E5AB2" w:rsidRDefault="000356DB" w:rsidP="007D0ED9">
            <w:pPr>
              <w:pStyle w:val="Thngtinlinh"/>
            </w:pPr>
            <w:r>
              <w:t>10</w:t>
            </w:r>
          </w:p>
        </w:tc>
        <w:tc>
          <w:tcPr>
            <w:tcW w:w="665" w:type="pct"/>
          </w:tcPr>
          <w:p w14:paraId="26F9ABDE" w14:textId="77777777" w:rsidR="00362A73" w:rsidRPr="009E5AB2" w:rsidRDefault="00CC5305" w:rsidP="007D0ED9">
            <w:pPr>
              <w:pStyle w:val="Thngtinlinh"/>
              <w:rPr>
                <w:b/>
              </w:rPr>
            </w:pPr>
            <w:sdt>
              <w:sdtPr>
                <w:rPr>
                  <w:b/>
                </w:rPr>
                <w:alias w:val="Ngày:"/>
                <w:tag w:val="Ngày tháng:"/>
                <w:id w:val="-1131780216"/>
                <w:placeholder>
                  <w:docPart w:val="525F503452F74C5C967ED24BD17AFFA9"/>
                </w:placeholder>
                <w:temporary/>
                <w:showingPlcHdr/>
                <w15:appearance w15:val="hidden"/>
              </w:sdtPr>
              <w:sdtEndPr/>
              <w:sdtContent>
                <w:r w:rsidR="00362A73" w:rsidRPr="009E5AB2">
                  <w:rPr>
                    <w:b/>
                    <w:lang w:val="vi-VN" w:bidi="vi-VN"/>
                  </w:rPr>
                  <w:t>Ngày:</w:t>
                </w:r>
              </w:sdtContent>
            </w:sdt>
          </w:p>
        </w:tc>
        <w:tc>
          <w:tcPr>
            <w:tcW w:w="1834" w:type="pct"/>
          </w:tcPr>
          <w:p w14:paraId="5343377E" w14:textId="213EEB84" w:rsidR="00362A73" w:rsidRPr="009E5AB2" w:rsidRDefault="000356DB" w:rsidP="007D0ED9">
            <w:pPr>
              <w:pStyle w:val="Thngtinlinh"/>
            </w:pPr>
            <w:r>
              <w:t>12/10/2021</w:t>
            </w:r>
          </w:p>
        </w:tc>
      </w:tr>
      <w:tr w:rsidR="00362A73" w:rsidRPr="009E5AB2" w14:paraId="3BD37F3B" w14:textId="77777777" w:rsidTr="00A56679">
        <w:trPr>
          <w:trHeight w:val="580"/>
        </w:trPr>
        <w:tc>
          <w:tcPr>
            <w:tcW w:w="774" w:type="pct"/>
          </w:tcPr>
          <w:p w14:paraId="354705C4" w14:textId="77777777" w:rsidR="00362A73" w:rsidRPr="009E5AB2" w:rsidRDefault="00CC5305" w:rsidP="007D0ED9">
            <w:pPr>
              <w:pStyle w:val="Thngtinlinh"/>
              <w:rPr>
                <w:b/>
              </w:rPr>
            </w:pPr>
            <w:sdt>
              <w:sdtPr>
                <w:rPr>
                  <w:b/>
                </w:rPr>
                <w:alias w:val="Chủ đề:"/>
                <w:tag w:val="Chủ đề:"/>
                <w:id w:val="1151487580"/>
                <w:placeholder>
                  <w:docPart w:val="B354C0E778304BA3BAD8AAB0B5805110"/>
                </w:placeholder>
                <w:temporary/>
                <w:showingPlcHdr/>
                <w15:appearance w15:val="hidden"/>
              </w:sdtPr>
              <w:sdtEndPr/>
              <w:sdtContent>
                <w:r w:rsidR="00362A73" w:rsidRPr="009E5AB2">
                  <w:rPr>
                    <w:b/>
                    <w:lang w:val="vi-VN" w:bidi="vi-VN"/>
                  </w:rPr>
                  <w:t>Chủ đề:</w:t>
                </w:r>
              </w:sdtContent>
            </w:sdt>
          </w:p>
        </w:tc>
        <w:tc>
          <w:tcPr>
            <w:tcW w:w="4226" w:type="pct"/>
            <w:gridSpan w:val="3"/>
          </w:tcPr>
          <w:p w14:paraId="00B506D3" w14:textId="458B131E" w:rsidR="00362A73" w:rsidRPr="009E5AB2" w:rsidRDefault="000356DB" w:rsidP="007D0ED9">
            <w:pPr>
              <w:pStyle w:val="Thngtinlinh"/>
            </w:pPr>
            <w:r>
              <w:t>Mùa hè rực rỡ</w:t>
            </w:r>
          </w:p>
        </w:tc>
      </w:tr>
    </w:tbl>
    <w:p w14:paraId="3BC4C537" w14:textId="77777777" w:rsidR="00362A73" w:rsidRDefault="00CC5305" w:rsidP="00362A73">
      <w:sdt>
        <w:sdtPr>
          <w:alias w:val="Chú thích:"/>
          <w:tag w:val="Chú thích:"/>
          <w:id w:val="-1483161142"/>
          <w:placeholder>
            <w:docPart w:val="7929E55EB4BC4E4E9331268C02627D74"/>
          </w:placeholder>
          <w:temporary/>
          <w:showingPlcHdr/>
          <w15:appearance w15:val="hidden"/>
        </w:sdtPr>
        <w:sdtEndPr/>
        <w:sdtContent>
          <w:r w:rsidR="00362A73" w:rsidRPr="009E5AB2">
            <w:rPr>
              <w:lang w:val="vi-VN" w:bidi="vi-VN"/>
            </w:rPr>
            <w:t>Chú thích:</w:t>
          </w:r>
        </w:sdtContent>
      </w:sdt>
    </w:p>
    <w:p w14:paraId="06CE9890" w14:textId="1D00B7FB" w:rsidR="007B22FA" w:rsidRDefault="000356DB" w:rsidP="00362A73">
      <w:r>
        <w:t>Vấn đề cấp bách, yêu cầu thực hiện trong ngày.</w:t>
      </w:r>
    </w:p>
    <w:p w14:paraId="3F9ECF8E" w14:textId="7E3B216A" w:rsidR="000356DB" w:rsidRDefault="000356DB" w:rsidP="00362A73">
      <w:r w:rsidRPr="000356DB">
        <w:t>T</w:t>
      </w:r>
      <w:r>
        <w:t>r</w:t>
      </w:r>
      <w:r w:rsidRPr="000356DB">
        <w:t>ại hè cho bé g</w:t>
      </w:r>
      <w:r>
        <w:t>ặ</w:t>
      </w:r>
      <w:r w:rsidRPr="000356DB">
        <w:t>p v</w:t>
      </w:r>
      <w:r>
        <w:t>ấn đề trục trặc cần người đứng ra giải quyết.</w:t>
      </w:r>
    </w:p>
    <w:p w14:paraId="3D7DE9D3" w14:textId="50FA3C20" w:rsidR="000356DB" w:rsidRPr="000356DB" w:rsidRDefault="000356DB" w:rsidP="00362A73">
      <w:r>
        <w:t>Hệ thống bảo đảm an toàn chưa hoàn thiện cần lập tức hoàn thiện.</w:t>
      </w:r>
    </w:p>
    <w:sectPr w:rsidR="000356DB" w:rsidRPr="000356DB" w:rsidSect="00F2013D">
      <w:headerReference w:type="default" r:id="rId9"/>
      <w:footerReference w:type="default" r:id="rId10"/>
      <w:pgSz w:w="11906" w:h="16838" w:code="9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7193" w14:textId="77777777" w:rsidR="00CC5305" w:rsidRDefault="00CC5305" w:rsidP="00376205">
      <w:r>
        <w:separator/>
      </w:r>
    </w:p>
  </w:endnote>
  <w:endnote w:type="continuationSeparator" w:id="0">
    <w:p w14:paraId="15A36693" w14:textId="77777777" w:rsidR="00CC5305" w:rsidRDefault="00CC5305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409"/>
      <w:gridCol w:w="697"/>
    </w:tblGrid>
    <w:tr w:rsidR="007B22FA" w14:paraId="5E5BC7FC" w14:textId="77777777" w:rsidTr="00385BA6">
      <w:trPr>
        <w:trHeight w:val="288"/>
      </w:trPr>
      <w:sdt>
        <w:sdtPr>
          <w:id w:val="-414790984"/>
          <w:placeholder>
            <w:docPart w:val="083C71CDC5D14A3EAB2E3B02F1E1677E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14:paraId="19313B12" w14:textId="77777777" w:rsidR="007B22FA" w:rsidRPr="00385BA6" w:rsidRDefault="008438B4" w:rsidP="00385BA6">
              <w:pPr>
                <w:pStyle w:val="Thngtinlinh"/>
                <w:jc w:val="right"/>
              </w:pPr>
              <w:r w:rsidRPr="00F670DA">
                <w:rPr>
                  <w:lang w:val="vi-VN" w:bidi="vi-VN"/>
                </w:rPr>
                <w:t>Fax</w:t>
              </w:r>
            </w:p>
          </w:tc>
        </w:sdtContent>
      </w:sdt>
      <w:tc>
        <w:tcPr>
          <w:tcW w:w="345" w:type="pct"/>
          <w:vAlign w:val="center"/>
        </w:tcPr>
        <w:p w14:paraId="10B3D76A" w14:textId="77777777" w:rsidR="007B22FA" w:rsidRDefault="007B22FA" w:rsidP="007B22FA">
          <w:pPr>
            <w:pStyle w:val="Thngtinlinh"/>
            <w:jc w:val="center"/>
          </w:pPr>
          <w:r w:rsidRPr="00CE1FF8">
            <w:rPr>
              <w:rFonts w:cstheme="majorHAnsi"/>
              <w:noProof/>
              <w:color w:val="000000" w:themeColor="text1"/>
              <w:lang w:val="vi-VN" w:bidi="vi-VN"/>
            </w:rPr>
            <w:drawing>
              <wp:inline distT="0" distB="0" distL="0" distR="0" wp14:anchorId="75C26654" wp14:editId="3DDC96B5">
                <wp:extent cx="187325" cy="187325"/>
                <wp:effectExtent l="0" t="0" r="3175" b="3175"/>
                <wp:docPr id="38" name="Đồ họa 38" descr="Người nhậ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ệp_phương_tiện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7474BEC5" w14:textId="77777777" w:rsidTr="00385BA6">
      <w:trPr>
        <w:trHeight w:val="288"/>
      </w:trPr>
      <w:sdt>
        <w:sdtPr>
          <w:id w:val="1458604420"/>
          <w:placeholder>
            <w:docPart w:val="B2C7F4D5732E4DD095474D4C3AA6160B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14:paraId="0213FD85" w14:textId="77777777" w:rsidR="007B22FA" w:rsidRPr="00385BA6" w:rsidRDefault="008438B4" w:rsidP="00385BA6">
              <w:pPr>
                <w:pStyle w:val="Thngtinlinh"/>
                <w:jc w:val="right"/>
              </w:pPr>
              <w:r w:rsidRPr="009E5AB2">
                <w:rPr>
                  <w:lang w:val="vi-VN" w:bidi="vi-VN"/>
                </w:rPr>
                <w:t>Tên</w:t>
              </w:r>
            </w:p>
          </w:tc>
        </w:sdtContent>
      </w:sdt>
      <w:tc>
        <w:tcPr>
          <w:tcW w:w="345" w:type="pct"/>
          <w:vAlign w:val="center"/>
        </w:tcPr>
        <w:p w14:paraId="53F18B2A" w14:textId="77777777" w:rsidR="007B22FA" w:rsidRDefault="007B22FA" w:rsidP="007B22FA">
          <w:pPr>
            <w:pStyle w:val="Thngtinlinh"/>
            <w:jc w:val="center"/>
          </w:pPr>
          <w:r w:rsidRPr="00CE1FF8">
            <w:rPr>
              <w:rFonts w:cstheme="majorHAnsi"/>
              <w:noProof/>
              <w:color w:val="000000" w:themeColor="text1"/>
              <w:lang w:val="vi-VN" w:bidi="vi-VN"/>
            </w:rPr>
            <w:drawing>
              <wp:inline distT="0" distB="0" distL="0" distR="0" wp14:anchorId="528E70B3" wp14:editId="3D865FCA">
                <wp:extent cx="187325" cy="187325"/>
                <wp:effectExtent l="0" t="0" r="3175" b="0"/>
                <wp:docPr id="39" name="Đồ họa 39" descr="Phong b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ệp_phương_tiện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7DD65C93" w14:textId="77777777" w:rsidTr="00385BA6">
      <w:trPr>
        <w:trHeight w:val="288"/>
      </w:trPr>
      <w:sdt>
        <w:sdtPr>
          <w:id w:val="-567808516"/>
          <w:placeholder>
            <w:docPart w:val="D3751CF4E6424ECF9D8B54EBA645222C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14:paraId="3DC78DB8" w14:textId="77777777" w:rsidR="007B22FA" w:rsidRPr="00385BA6" w:rsidRDefault="008438B4" w:rsidP="00385BA6">
              <w:pPr>
                <w:pStyle w:val="Thngtinlinh"/>
                <w:jc w:val="right"/>
              </w:pPr>
              <w:r w:rsidRPr="009E5AB2">
                <w:rPr>
                  <w:b/>
                  <w:lang w:val="vi-VN" w:bidi="vi-VN"/>
                </w:rPr>
                <w:t>Người nhận:</w:t>
              </w:r>
            </w:p>
          </w:tc>
        </w:sdtContent>
      </w:sdt>
      <w:tc>
        <w:tcPr>
          <w:tcW w:w="345" w:type="pct"/>
          <w:vAlign w:val="center"/>
        </w:tcPr>
        <w:p w14:paraId="2B9492F4" w14:textId="77777777" w:rsidR="007B22FA" w:rsidRDefault="007B22FA" w:rsidP="007B22FA">
          <w:pPr>
            <w:pStyle w:val="Thngtinlinh"/>
            <w:jc w:val="center"/>
          </w:pPr>
          <w:r w:rsidRPr="00CE1FF8">
            <w:rPr>
              <w:rFonts w:cstheme="majorHAnsi"/>
              <w:noProof/>
              <w:color w:val="000000" w:themeColor="text1"/>
              <w:lang w:val="vi-VN" w:bidi="vi-VN"/>
            </w:rPr>
            <w:drawing>
              <wp:inline distT="0" distB="0" distL="0" distR="0" wp14:anchorId="67159D46" wp14:editId="433F7EEA">
                <wp:extent cx="187325" cy="187325"/>
                <wp:effectExtent l="0" t="0" r="3175" b="3175"/>
                <wp:docPr id="40" name="Đồ họa 40" descr="Thế giớ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ệp_phương_tiện_cs1PM3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7FA98930" w14:textId="77777777" w:rsidTr="00385BA6">
      <w:trPr>
        <w:trHeight w:val="288"/>
      </w:trPr>
      <w:sdt>
        <w:sdtPr>
          <w:id w:val="1535306539"/>
          <w:placeholder/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14:paraId="23AA6D9D" w14:textId="77777777" w:rsidR="007B22FA" w:rsidRPr="00385BA6" w:rsidRDefault="007B22FA" w:rsidP="00A56679">
              <w:pPr>
                <w:pStyle w:val="Thngtinlinh"/>
                <w:ind w:left="6096"/>
                <w:jc w:val="right"/>
              </w:pPr>
              <w:r w:rsidRPr="00385BA6">
                <w:rPr>
                  <w:lang w:val="vi-VN" w:bidi="vi-VN"/>
                </w:rPr>
                <w:t>[Địa chỉ Đường, Thành phố, Tiểu bang, Mã zip</w:t>
              </w:r>
            </w:p>
          </w:tc>
        </w:sdtContent>
      </w:sdt>
      <w:tc>
        <w:tcPr>
          <w:tcW w:w="345" w:type="pct"/>
          <w:vAlign w:val="center"/>
        </w:tcPr>
        <w:p w14:paraId="5C3BDD66" w14:textId="77777777" w:rsidR="007B22FA" w:rsidRDefault="007B22FA" w:rsidP="007B22FA">
          <w:pPr>
            <w:pStyle w:val="Thngtinlinh"/>
            <w:jc w:val="center"/>
          </w:pPr>
          <w:r w:rsidRPr="00CE1FF8">
            <w:rPr>
              <w:rFonts w:cstheme="majorHAnsi"/>
              <w:noProof/>
              <w:color w:val="000000" w:themeColor="text1"/>
              <w:lang w:val="vi-VN" w:bidi="vi-VN"/>
            </w:rPr>
            <w:drawing>
              <wp:inline distT="0" distB="0" distL="0" distR="0" wp14:anchorId="75F4B3D7" wp14:editId="47A44155">
                <wp:extent cx="168910" cy="168910"/>
                <wp:effectExtent l="0" t="0" r="0" b="0"/>
                <wp:docPr id="41" name="Đồ họa 41" descr="Trang ch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ệp_phương_tiện_suvnbc.sv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00EF4C" w14:textId="77777777" w:rsidR="007B22FA" w:rsidRDefault="007B22F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1FFD" w14:textId="77777777" w:rsidR="00CC5305" w:rsidRDefault="00CC5305" w:rsidP="00376205">
      <w:r>
        <w:separator/>
      </w:r>
    </w:p>
  </w:footnote>
  <w:footnote w:type="continuationSeparator" w:id="0">
    <w:p w14:paraId="452BF724" w14:textId="77777777" w:rsidR="00CC5305" w:rsidRDefault="00CC5305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FEB" w14:textId="77777777" w:rsidR="008C2F4B" w:rsidRDefault="008C2F4B" w:rsidP="00E37409">
    <w:pPr>
      <w:pStyle w:val="utrang"/>
      <w:spacing w:after="480"/>
    </w:pPr>
  </w:p>
  <w:p w14:paraId="6015D687" w14:textId="77777777" w:rsidR="0021026D" w:rsidRDefault="007B22FA">
    <w:pPr>
      <w:pStyle w:val="utrang"/>
    </w:pPr>
    <w:r w:rsidRPr="004B6B3F">
      <w:rPr>
        <w:noProof/>
        <w:lang w:val="vi-VN" w:bidi="vi-VN"/>
      </w:rPr>
      <mc:AlternateContent>
        <mc:Choice Requires="wps">
          <w:drawing>
            <wp:inline distT="0" distB="0" distL="0" distR="0" wp14:anchorId="791DE2D2" wp14:editId="0A9384A2">
              <wp:extent cx="2438400" cy="347472"/>
              <wp:effectExtent l="0" t="0" r="0" b="0"/>
              <wp:docPr id="32" name="Hình 61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8400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p="http://schemas.openxmlformats.org/presentationml/2006/main" xmlns:lc="http://schemas.openxmlformats.org/drawingml/2006/lockedCanvas" xmlns:ma14="http://schemas.microsoft.com/office/mac/drawingml/2011/main" xmlns:w10="urn:schemas-microsoft-com:office:word" xmlns:v="urn:schemas-microsoft-com:vml" xmlns:o="urn:schemas-microsoft-com:office:office" xmlns:w="http://schemas.openxmlformats.org/wordprocessingml/2006/main" xmlns="" val="1"/>
                        </a:ext>
                      </a:extLst>
                    </wps:spPr>
                    <wps:txbx>
                      <w:txbxContent>
                        <w:p w14:paraId="036B2808" w14:textId="77777777" w:rsidR="007B22FA" w:rsidRPr="00A56679" w:rsidRDefault="007B22FA" w:rsidP="007B22FA">
                          <w:pPr>
                            <w:pStyle w:val="ThngthngWeb"/>
                            <w:spacing w:before="0" w:beforeAutospacing="0" w:after="0" w:afterAutospacing="0"/>
                            <w:ind w:right="69"/>
                            <w:rPr>
                              <w:rFonts w:ascii="Segoe UI" w:hAnsi="Segoe UI" w:cs="Segoe UI"/>
                              <w:color w:val="000000" w:themeColor="text1"/>
                              <w:sz w:val="21"/>
                            </w:rPr>
                          </w:pPr>
                          <w:r w:rsidRPr="00A56679">
                            <w:rPr>
                              <w:rFonts w:ascii="Segoe UI" w:eastAsia="Calibri" w:hAnsi="Segoe UI" w:cs="Segoe UI"/>
                              <w:b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  <w:lang w:val="vi-VN" w:bidi="vi-VN"/>
                            </w:rPr>
                            <w:t>LOGO Ở</w:t>
                          </w:r>
                          <w:r w:rsidRPr="00A56679">
                            <w:rPr>
                              <w:rFonts w:ascii="Segoe UI" w:eastAsia="Calibri" w:hAnsi="Segoe UI" w:cs="Segoe UI"/>
                              <w:b/>
                              <w:color w:val="000000" w:themeColor="text1"/>
                              <w:spacing w:val="120"/>
                              <w:kern w:val="24"/>
                              <w:position w:val="14"/>
                              <w:sz w:val="40"/>
                              <w:szCs w:val="48"/>
                              <w:vertAlign w:val="superscript"/>
                              <w:lang w:val="vi-VN" w:bidi="vi-VN"/>
                            </w:rPr>
                            <w:t xml:space="preserve"> </w:t>
                          </w:r>
                          <w:r w:rsidRPr="00A56679">
                            <w:rPr>
                              <w:rFonts w:ascii="Segoe UI" w:eastAsia="Calibri" w:hAnsi="Segoe UI" w:cs="Segoe UI"/>
                              <w:b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  <w:lang w:val="vi-VN" w:bidi="vi-VN"/>
                            </w:rPr>
                            <w:t>ĐÂY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91DE2D2" id="Hình 61" o:spid="_x0000_s1026" style="width:192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" filled="f" stroked="f" strokeweight=".25pt">
              <v:stroke miterlimit="4"/>
              <v:textbox style="mso-fit-shape-to-text:t" inset="0,1.5pt,1.5pt,1.5pt">
                <w:txbxContent>
                  <w:p w14:paraId="036B2808" w14:textId="77777777" w:rsidR="007B22FA" w:rsidRPr="00A56679" w:rsidRDefault="007B22FA" w:rsidP="007B22FA">
                    <w:pPr>
                      <w:pStyle w:val="ThngthngWeb"/>
                      <w:spacing w:before="0" w:beforeAutospacing="0" w:after="0" w:afterAutospacing="0"/>
                      <w:ind w:right="69"/>
                      <w:rPr>
                        <w:rFonts w:ascii="Segoe UI" w:hAnsi="Segoe UI" w:cs="Segoe UI"/>
                        <w:color w:val="000000" w:themeColor="text1"/>
                        <w:sz w:val="21"/>
                      </w:rPr>
                    </w:pPr>
                    <w:r w:rsidRPr="00A56679">
                      <w:rPr>
                        <w:rFonts w:ascii="Segoe UI" w:eastAsia="Calibri" w:hAnsi="Segoe UI" w:cs="Segoe UI"/>
                        <w:b/>
                        <w:color w:val="000000" w:themeColor="text1"/>
                        <w:spacing w:val="120"/>
                        <w:kern w:val="24"/>
                        <w:sz w:val="40"/>
                        <w:szCs w:val="48"/>
                        <w:lang w:val="vi-VN" w:bidi="vi-VN"/>
                      </w:rPr>
                      <w:t>LOGO Ở</w:t>
                    </w:r>
                    <w:r w:rsidRPr="00A56679">
                      <w:rPr>
                        <w:rFonts w:ascii="Segoe UI" w:eastAsia="Calibri" w:hAnsi="Segoe UI" w:cs="Segoe UI"/>
                        <w:b/>
                        <w:color w:val="000000" w:themeColor="text1"/>
                        <w:spacing w:val="120"/>
                        <w:kern w:val="24"/>
                        <w:position w:val="14"/>
                        <w:sz w:val="40"/>
                        <w:szCs w:val="48"/>
                        <w:vertAlign w:val="superscript"/>
                        <w:lang w:val="vi-VN" w:bidi="vi-VN"/>
                      </w:rPr>
                      <w:t xml:space="preserve"> </w:t>
                    </w:r>
                    <w:r w:rsidRPr="00A56679">
                      <w:rPr>
                        <w:rFonts w:ascii="Segoe UI" w:eastAsia="Calibri" w:hAnsi="Segoe UI" w:cs="Segoe UI"/>
                        <w:b/>
                        <w:color w:val="000000" w:themeColor="text1"/>
                        <w:spacing w:val="120"/>
                        <w:kern w:val="24"/>
                        <w:sz w:val="40"/>
                        <w:szCs w:val="48"/>
                        <w:lang w:val="vi-VN" w:bidi="vi-VN"/>
                      </w:rPr>
                      <w:t>ĐÂY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53F585" wp14:editId="27FED1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Nhó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Nhóm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Nhóm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Hình tam giác cân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Hình tam giác cân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Hình tam giác cân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Hình tam giác cân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Hình chữ nhật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Nhóm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Nhóm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Hình tam giác cân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Hình tam giác cân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Hình tam giác cân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Hình tam giác cân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Hình chữ nhật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18192142" id="Nhóm 6" o:spid="_x0000_s1026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">
              <v:group id="Nhóm 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Hình tam giác cân 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Hình tam giác cân 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Hình tam giác cân 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Hình tam giác cân 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Hình chữ nhật 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  </v:group>
              <v:group id="Nhóm 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Hình tam giác cân 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Hình tam giác cân 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Hình tam giác cân 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Hình tam giác cân 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Hình chữ nhật 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3494ba [3204]" stroked="f" strokeweight="1pt"/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DB"/>
    <w:rsid w:val="000356DB"/>
    <w:rsid w:val="000D7830"/>
    <w:rsid w:val="001C7EBA"/>
    <w:rsid w:val="001E5671"/>
    <w:rsid w:val="0021026D"/>
    <w:rsid w:val="002846A7"/>
    <w:rsid w:val="00362A73"/>
    <w:rsid w:val="00376205"/>
    <w:rsid w:val="00385BA6"/>
    <w:rsid w:val="00396549"/>
    <w:rsid w:val="003A6A4C"/>
    <w:rsid w:val="003B373D"/>
    <w:rsid w:val="00517C2F"/>
    <w:rsid w:val="005942EB"/>
    <w:rsid w:val="00610FED"/>
    <w:rsid w:val="0062123A"/>
    <w:rsid w:val="00646E75"/>
    <w:rsid w:val="00681A8A"/>
    <w:rsid w:val="0072209F"/>
    <w:rsid w:val="007752E3"/>
    <w:rsid w:val="007B22FA"/>
    <w:rsid w:val="008009DA"/>
    <w:rsid w:val="008438B4"/>
    <w:rsid w:val="00877759"/>
    <w:rsid w:val="008C2F4B"/>
    <w:rsid w:val="00914211"/>
    <w:rsid w:val="00922646"/>
    <w:rsid w:val="009711EE"/>
    <w:rsid w:val="009864AB"/>
    <w:rsid w:val="009A7E7D"/>
    <w:rsid w:val="00A00DA7"/>
    <w:rsid w:val="00A56679"/>
    <w:rsid w:val="00AA0134"/>
    <w:rsid w:val="00AD0D41"/>
    <w:rsid w:val="00AF2620"/>
    <w:rsid w:val="00B9244B"/>
    <w:rsid w:val="00C2466E"/>
    <w:rsid w:val="00C43F4B"/>
    <w:rsid w:val="00C92E72"/>
    <w:rsid w:val="00CC5305"/>
    <w:rsid w:val="00CD384D"/>
    <w:rsid w:val="00CD4CC4"/>
    <w:rsid w:val="00CE1FF8"/>
    <w:rsid w:val="00D04CFD"/>
    <w:rsid w:val="00D14447"/>
    <w:rsid w:val="00DE5256"/>
    <w:rsid w:val="00E0756B"/>
    <w:rsid w:val="00E37409"/>
    <w:rsid w:val="00E55D74"/>
    <w:rsid w:val="00EE6B6D"/>
    <w:rsid w:val="00F1084B"/>
    <w:rsid w:val="00F2013D"/>
    <w:rsid w:val="00F405F8"/>
    <w:rsid w:val="00F4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5525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Binhthng">
    <w:name w:val="Normal"/>
    <w:qFormat/>
    <w:rsid w:val="00A56679"/>
    <w:pPr>
      <w:spacing w:after="300"/>
      <w:ind w:right="720"/>
    </w:pPr>
    <w:rPr>
      <w:rFonts w:ascii="Segoe UI" w:hAnsi="Segoe UI"/>
    </w:rPr>
  </w:style>
  <w:style w:type="paragraph" w:styleId="u1">
    <w:name w:val="heading 1"/>
    <w:basedOn w:val="Binhthng"/>
    <w:next w:val="Binhthng"/>
    <w:link w:val="u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u2">
    <w:name w:val="heading 2"/>
    <w:basedOn w:val="Binhthng"/>
    <w:next w:val="Binhthng"/>
    <w:link w:val="u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u1Char">
    <w:name w:val="Đầu đề 1 Char"/>
    <w:basedOn w:val="Phngmcinhcuaoanvn"/>
    <w:link w:val="u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Lichao">
    <w:name w:val="Salutation"/>
    <w:basedOn w:val="Binhthng"/>
    <w:link w:val="LichaoChar"/>
    <w:uiPriority w:val="4"/>
    <w:unhideWhenUsed/>
    <w:qFormat/>
    <w:rsid w:val="001C7EBA"/>
  </w:style>
  <w:style w:type="character" w:customStyle="1" w:styleId="LichaoChar">
    <w:name w:val="Lời chào Char"/>
    <w:basedOn w:val="Phngmcinhcuaoanvn"/>
    <w:link w:val="Lichao"/>
    <w:uiPriority w:val="4"/>
    <w:rsid w:val="001C7EBA"/>
  </w:style>
  <w:style w:type="paragraph" w:styleId="ong">
    <w:name w:val="Closing"/>
    <w:basedOn w:val="Binhthng"/>
    <w:next w:val="Chky"/>
    <w:link w:val="o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ongChar">
    <w:name w:val="Đóng Char"/>
    <w:basedOn w:val="Phngmcinhcuaoanvn"/>
    <w:link w:val="ong"/>
    <w:uiPriority w:val="6"/>
    <w:rsid w:val="001C7EBA"/>
    <w:rPr>
      <w:rFonts w:eastAsiaTheme="minorHAnsi"/>
      <w:kern w:val="20"/>
      <w:szCs w:val="20"/>
    </w:rPr>
  </w:style>
  <w:style w:type="paragraph" w:styleId="Chky">
    <w:name w:val="Signature"/>
    <w:basedOn w:val="Binhthng"/>
    <w:link w:val="Chky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ChkyChar">
    <w:name w:val="Chữ ký Char"/>
    <w:basedOn w:val="Phngmcinhcuaoanvn"/>
    <w:link w:val="Chky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Thngtinlinh">
    <w:name w:val="Thông tin liên hệ"/>
    <w:basedOn w:val="Binhthng"/>
    <w:uiPriority w:val="10"/>
    <w:qFormat/>
    <w:rsid w:val="00A56679"/>
    <w:pPr>
      <w:spacing w:before="40" w:after="40" w:line="274" w:lineRule="auto"/>
      <w:ind w:right="0"/>
    </w:pPr>
    <w:rPr>
      <w:rFonts w:eastAsiaTheme="minorHAnsi"/>
      <w:kern w:val="20"/>
      <w:szCs w:val="20"/>
    </w:rPr>
  </w:style>
  <w:style w:type="paragraph" w:styleId="Tiu">
    <w:name w:val="Title"/>
    <w:basedOn w:val="Binhthng"/>
    <w:next w:val="Binhthng"/>
    <w:link w:val="TiuChar"/>
    <w:uiPriority w:val="1"/>
    <w:qFormat/>
    <w:rsid w:val="00A56679"/>
    <w:pPr>
      <w:spacing w:after="120"/>
      <w:contextualSpacing/>
    </w:pPr>
    <w:rPr>
      <w:rFonts w:eastAsiaTheme="majorEastAsia" w:cstheme="majorBidi"/>
      <w:b/>
      <w:bCs/>
      <w:caps/>
      <w:kern w:val="28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"/>
    <w:rsid w:val="00A56679"/>
    <w:rPr>
      <w:rFonts w:ascii="Segoe UI" w:eastAsiaTheme="majorEastAsia" w:hAnsi="Segoe UI" w:cstheme="majorBidi"/>
      <w:b/>
      <w:bCs/>
      <w:caps/>
      <w:kern w:val="28"/>
      <w:sz w:val="96"/>
      <w:szCs w:val="96"/>
    </w:rPr>
  </w:style>
  <w:style w:type="table" w:styleId="BangLi1Nhat-Nhnmanh2">
    <w:name w:val="Grid Table 1 Light Accent 2"/>
    <w:basedOn w:val="BangThngthng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trang">
    <w:name w:val="header"/>
    <w:basedOn w:val="Binhthng"/>
    <w:link w:val="utrang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1C7EBA"/>
  </w:style>
  <w:style w:type="paragraph" w:styleId="Chntrang">
    <w:name w:val="footer"/>
    <w:basedOn w:val="Binhthng"/>
    <w:link w:val="Chntrang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1C7EBA"/>
  </w:style>
  <w:style w:type="paragraph" w:customStyle="1" w:styleId="Tnnginhn">
    <w:name w:val="Tên người nhận"/>
    <w:basedOn w:val="Binhthng"/>
    <w:next w:val="Binhthng"/>
    <w:qFormat/>
    <w:rsid w:val="007B22FA"/>
    <w:pPr>
      <w:spacing w:after="0"/>
    </w:pPr>
    <w:rPr>
      <w:b/>
    </w:rPr>
  </w:style>
  <w:style w:type="paragraph" w:customStyle="1" w:styleId="ach">
    <w:name w:val="Địa chỉ"/>
    <w:basedOn w:val="Binhthng"/>
    <w:next w:val="Binhthng"/>
    <w:qFormat/>
    <w:rsid w:val="007B22FA"/>
    <w:pPr>
      <w:spacing w:after="480"/>
    </w:pPr>
  </w:style>
  <w:style w:type="paragraph" w:styleId="Ngaythang">
    <w:name w:val="Date"/>
    <w:basedOn w:val="Binhthng"/>
    <w:next w:val="Binhthng"/>
    <w:link w:val="NgaythangChar"/>
    <w:uiPriority w:val="99"/>
    <w:rsid w:val="007B22FA"/>
    <w:pPr>
      <w:spacing w:after="600"/>
    </w:pPr>
  </w:style>
  <w:style w:type="character" w:customStyle="1" w:styleId="NgaythangChar">
    <w:name w:val="Ngày tháng Char"/>
    <w:basedOn w:val="Phngmcinhcuaoanvn"/>
    <w:link w:val="Ngaythang"/>
    <w:uiPriority w:val="99"/>
    <w:rsid w:val="007B22FA"/>
  </w:style>
  <w:style w:type="character" w:styleId="VnbanChdanhsn">
    <w:name w:val="Placeholder Text"/>
    <w:basedOn w:val="Phngmcinhcuaoanvn"/>
    <w:uiPriority w:val="99"/>
    <w:semiHidden/>
    <w:rsid w:val="007B22FA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56679"/>
    <w:pPr>
      <w:spacing w:after="0"/>
    </w:pPr>
    <w:rPr>
      <w:rFonts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6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guyen\AppData\Roaming\Microsoft\Templates\Trang%20b&#236;a%20fax%20c&#243;%20d&#7843;i%20s&#7885;c%20m&#7843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C71CDC5D14A3EAB2E3B02F1E1677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545922F-1E62-4E00-BBE7-B4FE7938F0C8}"/>
      </w:docPartPr>
      <w:docPartBody>
        <w:p w:rsidR="00000000" w:rsidRDefault="00D73C67">
          <w:pPr>
            <w:pStyle w:val="083C71CDC5D14A3EAB2E3B02F1E1677E"/>
          </w:pPr>
          <w:r w:rsidRPr="00F670DA">
            <w:rPr>
              <w:lang w:val="vi-VN" w:bidi="vi-VN"/>
            </w:rPr>
            <w:t>Fax</w:t>
          </w:r>
        </w:p>
      </w:docPartBody>
    </w:docPart>
    <w:docPart>
      <w:docPartPr>
        <w:name w:val="D3751CF4E6424ECF9D8B54EBA645222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E17AC05-51A4-4AB4-B42D-7201A4FD3371}"/>
      </w:docPartPr>
      <w:docPartBody>
        <w:p w:rsidR="00000000" w:rsidRDefault="00D73C67">
          <w:pPr>
            <w:pStyle w:val="D3751CF4E6424ECF9D8B54EBA645222C"/>
          </w:pPr>
          <w:r w:rsidRPr="009E5AB2">
            <w:rPr>
              <w:b/>
              <w:lang w:val="vi-VN" w:eastAsia="vi-VN" w:bidi="vi-VN"/>
            </w:rPr>
            <w:t>Ngư</w:t>
          </w:r>
          <w:r w:rsidRPr="009E5AB2">
            <w:rPr>
              <w:b/>
              <w:lang w:val="vi-VN" w:eastAsia="vi-VN" w:bidi="vi-VN"/>
            </w:rPr>
            <w:t>ờ</w:t>
          </w:r>
          <w:r w:rsidRPr="009E5AB2">
            <w:rPr>
              <w:b/>
              <w:lang w:val="vi-VN" w:eastAsia="vi-VN" w:bidi="vi-VN"/>
            </w:rPr>
            <w:t>i nh</w:t>
          </w:r>
          <w:r w:rsidRPr="009E5AB2">
            <w:rPr>
              <w:b/>
              <w:lang w:val="vi-VN" w:eastAsia="vi-VN" w:bidi="vi-VN"/>
            </w:rPr>
            <w:t>ậ</w:t>
          </w:r>
          <w:r w:rsidRPr="009E5AB2">
            <w:rPr>
              <w:b/>
              <w:lang w:val="vi-VN" w:eastAsia="vi-VN" w:bidi="vi-VN"/>
            </w:rPr>
            <w:t>n:</w:t>
          </w:r>
        </w:p>
      </w:docPartBody>
    </w:docPart>
    <w:docPart>
      <w:docPartPr>
        <w:name w:val="B2C7F4D5732E4DD095474D4C3AA6160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2EA38B3-20E5-4FFA-9334-F093B0F4D5DF}"/>
      </w:docPartPr>
      <w:docPartBody>
        <w:p w:rsidR="00000000" w:rsidRDefault="00D73C67">
          <w:pPr>
            <w:pStyle w:val="B2C7F4D5732E4DD095474D4C3AA6160B"/>
          </w:pPr>
          <w:r w:rsidRPr="009E5AB2">
            <w:rPr>
              <w:lang w:val="vi-VN" w:bidi="vi-VN"/>
            </w:rPr>
            <w:t>Tên</w:t>
          </w:r>
        </w:p>
      </w:docPartBody>
    </w:docPart>
    <w:docPart>
      <w:docPartPr>
        <w:name w:val="8E368013C4984C22AC4EE09622E0F91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F795E04-08D8-44AB-94C4-C3B2AA72102B}"/>
      </w:docPartPr>
      <w:docPartBody>
        <w:p w:rsidR="00000000" w:rsidRDefault="00D73C67">
          <w:pPr>
            <w:pStyle w:val="8E368013C4984C22AC4EE09622E0F917"/>
          </w:pPr>
          <w:r w:rsidRPr="009E5AB2">
            <w:rPr>
              <w:b/>
              <w:lang w:val="vi-VN" w:eastAsia="vi-VN" w:bidi="vi-VN"/>
            </w:rPr>
            <w:t>Ngư</w:t>
          </w:r>
          <w:r w:rsidRPr="009E5AB2">
            <w:rPr>
              <w:b/>
              <w:lang w:val="vi-VN" w:eastAsia="vi-VN" w:bidi="vi-VN"/>
            </w:rPr>
            <w:t>ờ</w:t>
          </w:r>
          <w:r w:rsidRPr="009E5AB2">
            <w:rPr>
              <w:b/>
              <w:lang w:val="vi-VN" w:eastAsia="vi-VN" w:bidi="vi-VN"/>
            </w:rPr>
            <w:t>i g</w:t>
          </w:r>
          <w:r w:rsidRPr="009E5AB2">
            <w:rPr>
              <w:b/>
              <w:lang w:val="vi-VN" w:eastAsia="vi-VN" w:bidi="vi-VN"/>
            </w:rPr>
            <w:t>ử</w:t>
          </w:r>
          <w:r w:rsidRPr="009E5AB2">
            <w:rPr>
              <w:b/>
              <w:lang w:val="vi-VN" w:eastAsia="vi-VN" w:bidi="vi-VN"/>
            </w:rPr>
            <w:t>i:</w:t>
          </w:r>
        </w:p>
      </w:docPartBody>
    </w:docPart>
    <w:docPart>
      <w:docPartPr>
        <w:name w:val="F305439840A74D6FBA3CC144D1ABF72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BC7C5B3-AE07-4DF6-9112-73E9DB8758CC}"/>
      </w:docPartPr>
      <w:docPartBody>
        <w:p w:rsidR="00000000" w:rsidRDefault="00D73C67">
          <w:pPr>
            <w:pStyle w:val="F305439840A74D6FBA3CC144D1ABF72E"/>
          </w:pPr>
          <w:r w:rsidRPr="009E5AB2">
            <w:rPr>
              <w:b/>
              <w:lang w:val="vi-VN" w:eastAsia="vi-VN" w:bidi="vi-VN"/>
            </w:rPr>
            <w:t>Fax:</w:t>
          </w:r>
        </w:p>
      </w:docPartBody>
    </w:docPart>
    <w:docPart>
      <w:docPartPr>
        <w:name w:val="59B06A116E5E4715B4D6D03EA56C9D2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159A73B-DA67-4D61-92C4-E265860ED6F0}"/>
      </w:docPartPr>
      <w:docPartBody>
        <w:p w:rsidR="00000000" w:rsidRDefault="00D73C67">
          <w:pPr>
            <w:pStyle w:val="59B06A116E5E4715B4D6D03EA56C9D2D"/>
          </w:pPr>
          <w:r w:rsidRPr="009E5AB2">
            <w:rPr>
              <w:b/>
              <w:lang w:val="vi-VN" w:eastAsia="vi-VN" w:bidi="vi-VN"/>
            </w:rPr>
            <w:t>Fax:</w:t>
          </w:r>
        </w:p>
      </w:docPartBody>
    </w:docPart>
    <w:docPart>
      <w:docPartPr>
        <w:name w:val="A0C1F9B939034D81A381F84CDA92984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FF861CF-C7EC-43FC-8654-067543A57C32}"/>
      </w:docPartPr>
      <w:docPartBody>
        <w:p w:rsidR="00000000" w:rsidRDefault="00D73C67">
          <w:pPr>
            <w:pStyle w:val="A0C1F9B939034D81A381F84CDA929841"/>
          </w:pPr>
          <w:r w:rsidRPr="009E5AB2">
            <w:rPr>
              <w:b/>
              <w:lang w:val="vi-VN" w:eastAsia="vi-VN" w:bidi="vi-VN"/>
            </w:rPr>
            <w:t>Đi</w:t>
          </w:r>
          <w:r w:rsidRPr="009E5AB2">
            <w:rPr>
              <w:b/>
              <w:lang w:val="vi-VN" w:eastAsia="vi-VN" w:bidi="vi-VN"/>
            </w:rPr>
            <w:t>ệ</w:t>
          </w:r>
          <w:r w:rsidRPr="009E5AB2">
            <w:rPr>
              <w:b/>
              <w:lang w:val="vi-VN" w:eastAsia="vi-VN" w:bidi="vi-VN"/>
            </w:rPr>
            <w:t>n tho</w:t>
          </w:r>
          <w:r w:rsidRPr="009E5AB2">
            <w:rPr>
              <w:b/>
              <w:lang w:val="vi-VN" w:eastAsia="vi-VN" w:bidi="vi-VN"/>
            </w:rPr>
            <w:t>ạ</w:t>
          </w:r>
          <w:r w:rsidRPr="009E5AB2">
            <w:rPr>
              <w:b/>
              <w:lang w:val="vi-VN" w:eastAsia="vi-VN" w:bidi="vi-VN"/>
            </w:rPr>
            <w:t>i:</w:t>
          </w:r>
        </w:p>
      </w:docPartBody>
    </w:docPart>
    <w:docPart>
      <w:docPartPr>
        <w:name w:val="2B956CE2BA164F2F9E2FC73D8DF9C89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975B595-3352-4478-89B2-1DF628B89FC8}"/>
      </w:docPartPr>
      <w:docPartBody>
        <w:p w:rsidR="00000000" w:rsidRDefault="00D73C67">
          <w:pPr>
            <w:pStyle w:val="2B956CE2BA164F2F9E2FC73D8DF9C893"/>
          </w:pPr>
          <w:r w:rsidRPr="009E5AB2">
            <w:rPr>
              <w:b/>
              <w:lang w:val="vi-VN" w:eastAsia="vi-VN" w:bidi="vi-VN"/>
            </w:rPr>
            <w:t>Đi</w:t>
          </w:r>
          <w:r w:rsidRPr="009E5AB2">
            <w:rPr>
              <w:b/>
              <w:lang w:val="vi-VN" w:eastAsia="vi-VN" w:bidi="vi-VN"/>
            </w:rPr>
            <w:t>ệ</w:t>
          </w:r>
          <w:r w:rsidRPr="009E5AB2">
            <w:rPr>
              <w:b/>
              <w:lang w:val="vi-VN" w:eastAsia="vi-VN" w:bidi="vi-VN"/>
            </w:rPr>
            <w:t>n tho</w:t>
          </w:r>
          <w:r w:rsidRPr="009E5AB2">
            <w:rPr>
              <w:b/>
              <w:lang w:val="vi-VN" w:eastAsia="vi-VN" w:bidi="vi-VN"/>
            </w:rPr>
            <w:t>ạ</w:t>
          </w:r>
          <w:r w:rsidRPr="009E5AB2">
            <w:rPr>
              <w:b/>
              <w:lang w:val="vi-VN" w:eastAsia="vi-VN" w:bidi="vi-VN"/>
            </w:rPr>
            <w:t>i:</w:t>
          </w:r>
        </w:p>
      </w:docPartBody>
    </w:docPart>
    <w:docPart>
      <w:docPartPr>
        <w:name w:val="32F5C18A14AF4539A00DAD6AA4196CB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36478CC-F888-497F-AC71-7F9AF81445FA}"/>
      </w:docPartPr>
      <w:docPartBody>
        <w:p w:rsidR="00000000" w:rsidRDefault="00D73C67">
          <w:pPr>
            <w:pStyle w:val="32F5C18A14AF4539A00DAD6AA4196CBF"/>
          </w:pPr>
          <w:r w:rsidRPr="009E5AB2">
            <w:rPr>
              <w:b/>
              <w:lang w:val="vi-VN" w:eastAsia="vi-VN" w:bidi="vi-VN"/>
            </w:rPr>
            <w:t>S</w:t>
          </w:r>
          <w:r w:rsidRPr="009E5AB2">
            <w:rPr>
              <w:b/>
              <w:lang w:val="vi-VN" w:eastAsia="vi-VN" w:bidi="vi-VN"/>
            </w:rPr>
            <w:t>ố</w:t>
          </w:r>
          <w:r w:rsidRPr="009E5AB2">
            <w:rPr>
              <w:b/>
              <w:lang w:val="vi-VN" w:eastAsia="vi-VN" w:bidi="vi-VN"/>
            </w:rPr>
            <w:t xml:space="preserve"> trang:</w:t>
          </w:r>
        </w:p>
      </w:docPartBody>
    </w:docPart>
    <w:docPart>
      <w:docPartPr>
        <w:name w:val="525F503452F74C5C967ED24BD17AFFA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A55FA12-D69D-4553-BA02-B197B179485A}"/>
      </w:docPartPr>
      <w:docPartBody>
        <w:p w:rsidR="00000000" w:rsidRDefault="00D73C67">
          <w:pPr>
            <w:pStyle w:val="525F503452F74C5C967ED24BD17AFFA9"/>
          </w:pPr>
          <w:r w:rsidRPr="009E5AB2">
            <w:rPr>
              <w:b/>
              <w:lang w:val="vi-VN" w:eastAsia="vi-VN" w:bidi="vi-VN"/>
            </w:rPr>
            <w:t>Ngày:</w:t>
          </w:r>
        </w:p>
      </w:docPartBody>
    </w:docPart>
    <w:docPart>
      <w:docPartPr>
        <w:name w:val="B354C0E778304BA3BAD8AAB0B580511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47C5FEE-CB0F-4C62-BDF9-FAE3C8CA3E8A}"/>
      </w:docPartPr>
      <w:docPartBody>
        <w:p w:rsidR="00000000" w:rsidRDefault="00D73C67">
          <w:pPr>
            <w:pStyle w:val="B354C0E778304BA3BAD8AAB0B5805110"/>
          </w:pPr>
          <w:r w:rsidRPr="009E5AB2">
            <w:rPr>
              <w:b/>
              <w:lang w:val="vi-VN" w:eastAsia="vi-VN" w:bidi="vi-VN"/>
            </w:rPr>
            <w:t>Ch</w:t>
          </w:r>
          <w:r w:rsidRPr="009E5AB2">
            <w:rPr>
              <w:b/>
              <w:lang w:val="vi-VN" w:eastAsia="vi-VN" w:bidi="vi-VN"/>
            </w:rPr>
            <w:t>ủ</w:t>
          </w:r>
          <w:r w:rsidRPr="009E5AB2">
            <w:rPr>
              <w:b/>
              <w:lang w:val="vi-VN" w:eastAsia="vi-VN" w:bidi="vi-VN"/>
            </w:rPr>
            <w:t xml:space="preserve"> đ</w:t>
          </w:r>
          <w:r w:rsidRPr="009E5AB2">
            <w:rPr>
              <w:b/>
              <w:lang w:val="vi-VN" w:eastAsia="vi-VN" w:bidi="vi-VN"/>
            </w:rPr>
            <w:t>ề</w:t>
          </w:r>
          <w:r w:rsidRPr="009E5AB2">
            <w:rPr>
              <w:b/>
              <w:lang w:val="vi-VN" w:eastAsia="vi-VN" w:bidi="vi-VN"/>
            </w:rPr>
            <w:t>:</w:t>
          </w:r>
        </w:p>
      </w:docPartBody>
    </w:docPart>
    <w:docPart>
      <w:docPartPr>
        <w:name w:val="7929E55EB4BC4E4E9331268C02627D7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747081-FB29-4A15-BC74-05364DDE3A4F}"/>
      </w:docPartPr>
      <w:docPartBody>
        <w:p w:rsidR="00000000" w:rsidRDefault="00D73C67">
          <w:pPr>
            <w:pStyle w:val="7929E55EB4BC4E4E9331268C02627D74"/>
          </w:pPr>
          <w:r w:rsidRPr="009E5AB2">
            <w:rPr>
              <w:lang w:val="vi-VN" w:bidi="vi-VN"/>
            </w:rPr>
            <w:t xml:space="preserve">Chú </w:t>
          </w:r>
          <w:r w:rsidRPr="009E5AB2">
            <w:rPr>
              <w:lang w:val="vi-VN" w:bidi="vi-VN"/>
            </w:rPr>
            <w:t>thích: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67"/>
    <w:rsid w:val="00D7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3C71CDC5D14A3EAB2E3B02F1E1677E">
    <w:name w:val="083C71CDC5D14A3EAB2E3B02F1E1677E"/>
  </w:style>
  <w:style w:type="paragraph" w:customStyle="1" w:styleId="D3751CF4E6424ECF9D8B54EBA645222C">
    <w:name w:val="D3751CF4E6424ECF9D8B54EBA645222C"/>
  </w:style>
  <w:style w:type="paragraph" w:customStyle="1" w:styleId="B2C7F4D5732E4DD095474D4C3AA6160B">
    <w:name w:val="B2C7F4D5732E4DD095474D4C3AA6160B"/>
  </w:style>
  <w:style w:type="paragraph" w:customStyle="1" w:styleId="8E368013C4984C22AC4EE09622E0F917">
    <w:name w:val="8E368013C4984C22AC4EE09622E0F917"/>
  </w:style>
  <w:style w:type="paragraph" w:customStyle="1" w:styleId="D351D9CDC9804017926AE2701C3B8D36">
    <w:name w:val="D351D9CDC9804017926AE2701C3B8D36"/>
  </w:style>
  <w:style w:type="paragraph" w:customStyle="1" w:styleId="F305439840A74D6FBA3CC144D1ABF72E">
    <w:name w:val="F305439840A74D6FBA3CC144D1ABF72E"/>
  </w:style>
  <w:style w:type="paragraph" w:customStyle="1" w:styleId="629BA7FC15FC4492AA095433DB4CAD37">
    <w:name w:val="629BA7FC15FC4492AA095433DB4CAD37"/>
  </w:style>
  <w:style w:type="paragraph" w:customStyle="1" w:styleId="59B06A116E5E4715B4D6D03EA56C9D2D">
    <w:name w:val="59B06A116E5E4715B4D6D03EA56C9D2D"/>
  </w:style>
  <w:style w:type="paragraph" w:customStyle="1" w:styleId="8A55DBC75E6C49838B38BE9A8644AC5B">
    <w:name w:val="8A55DBC75E6C49838B38BE9A8644AC5B"/>
  </w:style>
  <w:style w:type="paragraph" w:customStyle="1" w:styleId="A0C1F9B939034D81A381F84CDA929841">
    <w:name w:val="A0C1F9B939034D81A381F84CDA929841"/>
  </w:style>
  <w:style w:type="paragraph" w:customStyle="1" w:styleId="B1C8B05E4DE54A04907A109ABF998447">
    <w:name w:val="B1C8B05E4DE54A04907A109ABF998447"/>
  </w:style>
  <w:style w:type="paragraph" w:customStyle="1" w:styleId="2B956CE2BA164F2F9E2FC73D8DF9C893">
    <w:name w:val="2B956CE2BA164F2F9E2FC73D8DF9C893"/>
  </w:style>
  <w:style w:type="paragraph" w:customStyle="1" w:styleId="3F68699A5C0043F3A585CFB54A245E38">
    <w:name w:val="3F68699A5C0043F3A585CFB54A245E38"/>
  </w:style>
  <w:style w:type="paragraph" w:customStyle="1" w:styleId="32F5C18A14AF4539A00DAD6AA4196CBF">
    <w:name w:val="32F5C18A14AF4539A00DAD6AA4196CBF"/>
  </w:style>
  <w:style w:type="paragraph" w:customStyle="1" w:styleId="459E6698739448B0AF0FB1F16E9F9C67">
    <w:name w:val="459E6698739448B0AF0FB1F16E9F9C67"/>
  </w:style>
  <w:style w:type="paragraph" w:customStyle="1" w:styleId="525F503452F74C5C967ED24BD17AFFA9">
    <w:name w:val="525F503452F74C5C967ED24BD17AFFA9"/>
  </w:style>
  <w:style w:type="paragraph" w:customStyle="1" w:styleId="32D293E32EAA4B42AE82C8C696FDF9E6">
    <w:name w:val="32D293E32EAA4B42AE82C8C696FDF9E6"/>
  </w:style>
  <w:style w:type="paragraph" w:customStyle="1" w:styleId="B354C0E778304BA3BAD8AAB0B5805110">
    <w:name w:val="B354C0E778304BA3BAD8AAB0B5805110"/>
  </w:style>
  <w:style w:type="paragraph" w:customStyle="1" w:styleId="AE2375D032344746973B941233D410A3">
    <w:name w:val="AE2375D032344746973B941233D410A3"/>
  </w:style>
  <w:style w:type="paragraph" w:customStyle="1" w:styleId="7929E55EB4BC4E4E9331268C02627D74">
    <w:name w:val="7929E55EB4BC4E4E9331268C02627D74"/>
  </w:style>
  <w:style w:type="paragraph" w:customStyle="1" w:styleId="092EC9BD09864FD08B1BA1C890EA5CB7">
    <w:name w:val="092EC9BD09864FD08B1BA1C890EA5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825C6-42DE-4D1E-81B3-6DD55F9FED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8C9FD-19DF-4F14-BD38-0517BA3D3C5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D7CB27E-772F-4351-8CDD-4CC44854C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Trang bìa fax có dải sọc mảnh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2021-10-14T16:01:00Z</dcterms:created>
  <dcterms:modified xsi:type="dcterms:W3CDTF">2021-10-14T16:05:00Z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